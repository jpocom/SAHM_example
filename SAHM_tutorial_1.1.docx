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BD014A"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BD014A" w:rsidRDefault="00BD014A">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_Toc365453454 \h </w:instrText>
      </w:r>
      <w:r>
        <w:rPr>
          <w:noProof/>
        </w:rPr>
      </w:r>
      <w:r>
        <w:rPr>
          <w:noProof/>
        </w:rPr>
        <w:fldChar w:fldCharType="separate"/>
      </w:r>
      <w:r>
        <w:rPr>
          <w:noProof/>
        </w:rPr>
        <w:t>5</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_Toc365453455 \h </w:instrText>
      </w:r>
      <w:r>
        <w:rPr>
          <w:noProof/>
        </w:rPr>
      </w:r>
      <w:r>
        <w:rPr>
          <w:noProof/>
        </w:rPr>
        <w:fldChar w:fldCharType="separate"/>
      </w:r>
      <w:r>
        <w:rPr>
          <w:noProof/>
        </w:rPr>
        <w:t>5</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_Toc365453456 \h </w:instrText>
      </w:r>
      <w:r>
        <w:rPr>
          <w:noProof/>
        </w:rPr>
      </w:r>
      <w:r>
        <w:rPr>
          <w:noProof/>
        </w:rPr>
        <w:fldChar w:fldCharType="separate"/>
      </w:r>
      <w:r>
        <w:rPr>
          <w:noProof/>
        </w:rPr>
        <w:t>5</w:t>
      </w:r>
      <w:r>
        <w:rPr>
          <w:noProof/>
        </w:rPr>
        <w:fldChar w:fldCharType="end"/>
      </w:r>
    </w:p>
    <w:p w:rsidR="00BD014A" w:rsidRDefault="00BD014A">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_Toc365453457 \h </w:instrText>
      </w:r>
      <w:r>
        <w:rPr>
          <w:noProof/>
        </w:rPr>
      </w:r>
      <w:r>
        <w:rPr>
          <w:noProof/>
        </w:rPr>
        <w:fldChar w:fldCharType="separate"/>
      </w:r>
      <w:r>
        <w:rPr>
          <w:noProof/>
        </w:rPr>
        <w:t>6</w:t>
      </w:r>
      <w:r>
        <w:rPr>
          <w:noProof/>
        </w:rPr>
        <w:fldChar w:fldCharType="end"/>
      </w:r>
    </w:p>
    <w:p w:rsidR="00BD014A" w:rsidRDefault="00BD014A">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_Toc365453458 \h </w:instrText>
      </w:r>
      <w:r>
        <w:rPr>
          <w:noProof/>
        </w:rPr>
      </w:r>
      <w:r>
        <w:rPr>
          <w:noProof/>
        </w:rPr>
        <w:fldChar w:fldCharType="separate"/>
      </w:r>
      <w:r>
        <w:rPr>
          <w:noProof/>
        </w:rPr>
        <w:t>6</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_Toc365453459 \h </w:instrText>
      </w:r>
      <w:r>
        <w:rPr>
          <w:noProof/>
        </w:rPr>
      </w:r>
      <w:r>
        <w:rPr>
          <w:noProof/>
        </w:rPr>
        <w:fldChar w:fldCharType="separate"/>
      </w:r>
      <w:r>
        <w:rPr>
          <w:noProof/>
        </w:rPr>
        <w:t>7</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_Toc365453460 \h </w:instrText>
      </w:r>
      <w:r>
        <w:rPr>
          <w:noProof/>
        </w:rPr>
      </w:r>
      <w:r>
        <w:rPr>
          <w:noProof/>
        </w:rPr>
        <w:fldChar w:fldCharType="separate"/>
      </w:r>
      <w:r>
        <w:rPr>
          <w:noProof/>
        </w:rPr>
        <w:t>7</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_Toc365453461 \h </w:instrText>
      </w:r>
      <w:r>
        <w:rPr>
          <w:noProof/>
        </w:rPr>
      </w:r>
      <w:r>
        <w:rPr>
          <w:noProof/>
        </w:rPr>
        <w:fldChar w:fldCharType="separate"/>
      </w:r>
      <w:r>
        <w:rPr>
          <w:noProof/>
        </w:rPr>
        <w:t>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_Toc365453462 \h </w:instrText>
      </w:r>
      <w:r>
        <w:rPr>
          <w:noProof/>
        </w:rPr>
      </w:r>
      <w:r>
        <w:rPr>
          <w:noProof/>
        </w:rPr>
        <w:fldChar w:fldCharType="separate"/>
      </w:r>
      <w:r>
        <w:rPr>
          <w:noProof/>
        </w:rPr>
        <w:t>13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_Toc365453463 \h </w:instrText>
      </w:r>
      <w:r>
        <w:rPr>
          <w:noProof/>
        </w:rPr>
      </w:r>
      <w:r>
        <w:rPr>
          <w:noProof/>
        </w:rPr>
        <w:fldChar w:fldCharType="separate"/>
      </w:r>
      <w:r>
        <w:rPr>
          <w:noProof/>
        </w:rPr>
        <w:t>14</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_Toc365453464 \h </w:instrText>
      </w:r>
      <w:r>
        <w:rPr>
          <w:noProof/>
        </w:rPr>
      </w:r>
      <w:r>
        <w:rPr>
          <w:noProof/>
        </w:rPr>
        <w:fldChar w:fldCharType="separate"/>
      </w:r>
      <w:r>
        <w:rPr>
          <w:noProof/>
        </w:rPr>
        <w:t>16</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_Toc365453465 \h </w:instrText>
      </w:r>
      <w:r>
        <w:rPr>
          <w:noProof/>
        </w:rPr>
      </w:r>
      <w:r>
        <w:rPr>
          <w:noProof/>
        </w:rPr>
        <w:fldChar w:fldCharType="separate"/>
      </w:r>
      <w:r>
        <w:rPr>
          <w:noProof/>
        </w:rPr>
        <w:t>17</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_Toc365453466 \h </w:instrText>
      </w:r>
      <w:r>
        <w:rPr>
          <w:noProof/>
        </w:rPr>
      </w:r>
      <w:r>
        <w:rPr>
          <w:noProof/>
        </w:rPr>
        <w:fldChar w:fldCharType="separate"/>
      </w:r>
      <w:r>
        <w:rPr>
          <w:noProof/>
        </w:rPr>
        <w:t>18</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_Toc365453467 \h </w:instrText>
      </w:r>
      <w:r>
        <w:rPr>
          <w:noProof/>
        </w:rPr>
      </w:r>
      <w:r>
        <w:rPr>
          <w:noProof/>
        </w:rPr>
        <w:fldChar w:fldCharType="separate"/>
      </w:r>
      <w:r>
        <w:rPr>
          <w:noProof/>
        </w:rPr>
        <w:t>19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_Toc365453468 \h </w:instrText>
      </w:r>
      <w:r>
        <w:rPr>
          <w:noProof/>
        </w:rPr>
      </w:r>
      <w:r>
        <w:rPr>
          <w:noProof/>
        </w:rPr>
        <w:fldChar w:fldCharType="separate"/>
      </w:r>
      <w:r>
        <w:rPr>
          <w:noProof/>
        </w:rPr>
        <w:t>20</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Modifying our Existing Workflow for Presence Only Modeling and Examining Related Tools</w:t>
      </w:r>
      <w:r>
        <w:rPr>
          <w:noProof/>
        </w:rPr>
        <w:tab/>
      </w:r>
      <w:r>
        <w:rPr>
          <w:noProof/>
        </w:rPr>
        <w:fldChar w:fldCharType="begin"/>
      </w:r>
      <w:r>
        <w:rPr>
          <w:noProof/>
        </w:rPr>
        <w:instrText xml:space="preserve"> PAGEREF _Toc365453469 \h </w:instrText>
      </w:r>
      <w:r>
        <w:rPr>
          <w:noProof/>
        </w:rPr>
      </w:r>
      <w:r>
        <w:rPr>
          <w:noProof/>
        </w:rPr>
        <w:fldChar w:fldCharType="separate"/>
      </w:r>
      <w:r>
        <w:rPr>
          <w:noProof/>
        </w:rPr>
        <w:t>23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Presence Only with Random Background Points</w:t>
      </w:r>
      <w:r>
        <w:rPr>
          <w:noProof/>
        </w:rPr>
        <w:tab/>
      </w:r>
      <w:r>
        <w:rPr>
          <w:noProof/>
        </w:rPr>
        <w:fldChar w:fldCharType="begin"/>
      </w:r>
      <w:r>
        <w:rPr>
          <w:noProof/>
        </w:rPr>
        <w:instrText xml:space="preserve"> PAGEREF _Toc365453470 \h </w:instrText>
      </w:r>
      <w:r>
        <w:rPr>
          <w:noProof/>
        </w:rPr>
      </w:r>
      <w:r>
        <w:rPr>
          <w:noProof/>
        </w:rPr>
        <w:fldChar w:fldCharType="separate"/>
      </w:r>
      <w:r>
        <w:rPr>
          <w:noProof/>
        </w:rPr>
        <w:t>23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Presence Only with a Kernel Density Estimate for Background Points</w:t>
      </w:r>
      <w:r>
        <w:rPr>
          <w:noProof/>
        </w:rPr>
        <w:tab/>
      </w:r>
      <w:r>
        <w:rPr>
          <w:noProof/>
        </w:rPr>
        <w:fldChar w:fldCharType="begin"/>
      </w:r>
      <w:r>
        <w:rPr>
          <w:noProof/>
        </w:rPr>
        <w:instrText xml:space="preserve"> PAGEREF _Toc365453471 \h </w:instrText>
      </w:r>
      <w:r>
        <w:rPr>
          <w:noProof/>
        </w:rPr>
      </w:r>
      <w:r>
        <w:rPr>
          <w:noProof/>
        </w:rPr>
        <w:fldChar w:fldCharType="separate"/>
      </w:r>
      <w:r>
        <w:rPr>
          <w:noProof/>
        </w:rPr>
        <w:t>25</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_Toc365453472 \h </w:instrText>
      </w:r>
      <w:r>
        <w:rPr>
          <w:noProof/>
        </w:rPr>
      </w:r>
      <w:r>
        <w:rPr>
          <w:noProof/>
        </w:rPr>
        <w:fldChar w:fldCharType="separate"/>
      </w:r>
      <w:r>
        <w:rPr>
          <w:noProof/>
        </w:rPr>
        <w:t>26</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_Toc365453473 \h </w:instrText>
      </w:r>
      <w:r>
        <w:rPr>
          <w:noProof/>
        </w:rPr>
      </w:r>
      <w:r>
        <w:rPr>
          <w:noProof/>
        </w:rPr>
        <w:fldChar w:fldCharType="separate"/>
      </w:r>
      <w:r>
        <w:rPr>
          <w:noProof/>
        </w:rPr>
        <w:t>26</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_Toc365453474 \h </w:instrText>
      </w:r>
      <w:r>
        <w:rPr>
          <w:noProof/>
        </w:rPr>
      </w:r>
      <w:r>
        <w:rPr>
          <w:noProof/>
        </w:rPr>
        <w:fldChar w:fldCharType="separate"/>
      </w:r>
      <w:r>
        <w:rPr>
          <w:noProof/>
        </w:rPr>
        <w:t>28</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_Toc365453475 \h </w:instrText>
      </w:r>
      <w:r>
        <w:rPr>
          <w:noProof/>
        </w:rPr>
      </w:r>
      <w:r>
        <w:rPr>
          <w:noProof/>
        </w:rPr>
        <w:fldChar w:fldCharType="separate"/>
      </w:r>
      <w:r>
        <w:rPr>
          <w:noProof/>
        </w:rPr>
        <w:t>29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_Toc365453476 \h </w:instrText>
      </w:r>
      <w:r>
        <w:rPr>
          <w:noProof/>
        </w:rPr>
      </w:r>
      <w:r>
        <w:rPr>
          <w:noProof/>
        </w:rPr>
        <w:fldChar w:fldCharType="separate"/>
      </w:r>
      <w:r>
        <w:rPr>
          <w:noProof/>
        </w:rPr>
        <w:t>29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lastRenderedPageBreak/>
        <w:t>Starting a new VisTrails VT</w:t>
      </w:r>
      <w:r>
        <w:rPr>
          <w:noProof/>
        </w:rPr>
        <w:tab/>
      </w:r>
      <w:r>
        <w:rPr>
          <w:noProof/>
        </w:rPr>
        <w:fldChar w:fldCharType="begin"/>
      </w:r>
      <w:r>
        <w:rPr>
          <w:noProof/>
        </w:rPr>
        <w:instrText xml:space="preserve"> PAGEREF _Toc365453477 \h </w:instrText>
      </w:r>
      <w:r>
        <w:rPr>
          <w:noProof/>
        </w:rPr>
      </w:r>
      <w:r>
        <w:rPr>
          <w:noProof/>
        </w:rPr>
        <w:fldChar w:fldCharType="separate"/>
      </w:r>
      <w:r>
        <w:rPr>
          <w:noProof/>
        </w:rPr>
        <w:t>29</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_Toc365453478 \h </w:instrText>
      </w:r>
      <w:r>
        <w:rPr>
          <w:noProof/>
        </w:rPr>
      </w:r>
      <w:r>
        <w:rPr>
          <w:noProof/>
        </w:rPr>
        <w:fldChar w:fldCharType="separate"/>
      </w:r>
      <w:r>
        <w:rPr>
          <w:noProof/>
        </w:rPr>
        <w:t>31</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_Toc365453479 \h </w:instrText>
      </w:r>
      <w:r>
        <w:rPr>
          <w:noProof/>
        </w:rPr>
      </w:r>
      <w:r>
        <w:rPr>
          <w:noProof/>
        </w:rPr>
        <w:fldChar w:fldCharType="separate"/>
      </w:r>
      <w:r>
        <w:rPr>
          <w:noProof/>
        </w:rPr>
        <w:t>33</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bookmarkStart w:id="3" w:name="_GoBack"/>
      <w:bookmarkEnd w:id="3"/>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197140" w:rsidP="00B36F2E">
      <w:pPr>
        <w:pStyle w:val="TOCLists"/>
        <w:spacing w:line="360" w:lineRule="auto"/>
      </w:pPr>
      <w:r w:rsidRPr="00CE6927">
        <w:fldChar w:fldCharType="begin"/>
      </w:r>
      <w:r w:rsidR="00CE6927" w:rsidRPr="00CE6927">
        <w:instrText xml:space="preserve"> TOC \t "TableTitle" \c </w:instrText>
      </w:r>
      <w:r w:rsidRPr="00CE6927">
        <w:fldChar w:fldCharType="separate"/>
      </w:r>
      <w:r w:rsidR="00703AFA">
        <w:rPr>
          <w:b/>
          <w:bCs/>
          <w:noProof/>
        </w:rPr>
        <w:t>No table of figures entries found.</w:t>
      </w:r>
      <w:r w:rsidRPr="00CE6927">
        <w:rPr>
          <w:rFonts w:ascii="Times New Roman" w:hAnsi="Times New Roman"/>
          <w:sz w:val="20"/>
        </w:rPr>
        <w:fldChar w:fldCharType="end"/>
      </w:r>
    </w:p>
    <w:p w:rsidR="00462C08" w:rsidRDefault="00462C08" w:rsidP="00B36F2E">
      <w:pPr>
        <w:pStyle w:val="TOCLists"/>
        <w:spacing w:line="360" w:lineRule="auto"/>
      </w:pPr>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4" w:name="_Toc365453454"/>
      <w:r w:rsidRPr="00EA140D">
        <w:rPr>
          <w:rStyle w:val="GlossaryTerm"/>
          <w:b/>
        </w:rPr>
        <w:t>Introduction</w:t>
      </w:r>
      <w:bookmarkEnd w:id="4"/>
    </w:p>
    <w:p w:rsidR="00C52D30" w:rsidRDefault="00EE1AC6" w:rsidP="00EA140D">
      <w:pPr>
        <w:pStyle w:val="BodyText"/>
      </w:pPr>
      <w:r w:rsidRPr="00EA140D">
        <w:t xml:space="preserve">The purpose of this tutorial is </w:t>
      </w:r>
      <w:r w:rsidR="00861492" w:rsidRPr="00EA140D">
        <w:t>provide a step by step guide to setting up and running a SAHM workflow using the</w:t>
      </w:r>
      <w:r w:rsidRPr="00EA140D">
        <w:t xml:space="preserve"> VisTrails Graphical User Interface</w:t>
      </w:r>
      <w:r w:rsidR="00C0117C" w:rsidRPr="00EA140D">
        <w:t xml:space="preserve"> (GUI)</w:t>
      </w:r>
      <w:r w:rsidRPr="00EA140D">
        <w:t xml:space="preserve"> </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480DFB" w:rsidRPr="00EA140D">
        <w:t xml:space="preserve">  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5" w:name="_Toc365453455"/>
      <w:r>
        <w:lastRenderedPageBreak/>
        <w:t>Getting Ready to Run an Initial Workflow</w:t>
      </w:r>
      <w:bookmarkEnd w:id="5"/>
    </w:p>
    <w:p w:rsidR="00F3342E" w:rsidRPr="00F3342E" w:rsidRDefault="00F3342E" w:rsidP="00F3342E">
      <w:pPr>
        <w:pStyle w:val="Heading2"/>
      </w:pPr>
      <w:bookmarkStart w:id="6" w:name="_Toc365453456"/>
      <w:r>
        <w:t>Installation and Configuration of VisTrails and SAHM</w:t>
      </w:r>
      <w:bookmarkEnd w:id="6"/>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Detailed instructions for this 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7" w:name="_Toc365453457"/>
      <w:r>
        <w:t>Selecting a workspace</w:t>
      </w:r>
      <w:bookmarkEnd w:id="7"/>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8" w:name="_Toc365453458"/>
      <w:r>
        <w:t>Knowing where to find help</w:t>
      </w:r>
      <w:bookmarkEnd w:id="8"/>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input or output right click </w:t>
      </w:r>
      <w:proofErr w:type="gramStart"/>
      <w:r w:rsidR="008F4428" w:rsidRPr="00EA140D">
        <w:t>on  the</w:t>
      </w:r>
      <w:proofErr w:type="gramEnd"/>
      <w:r w:rsidR="008F4428" w:rsidRPr="00EA140D">
        <w:t xml:space="preserv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put together a SAHM </w:t>
      </w:r>
      <w:proofErr w:type="spellStart"/>
      <w:r w:rsidR="009F15F0" w:rsidRPr="00EA140D">
        <w:t>google</w:t>
      </w:r>
      <w:proofErr w:type="spellEnd"/>
      <w:r w:rsidR="009F15F0" w:rsidRPr="00EA140D">
        <w:t xml:space="preserve"> group </w:t>
      </w:r>
      <w:r w:rsidR="00504B7C" w:rsidRPr="00EA140D">
        <w:t xml:space="preserve">(https://groups.google.com/forum/#!forum/vistrails-sahm) </w:t>
      </w:r>
      <w:r w:rsidR="009F15F0" w:rsidRPr="00EA140D">
        <w:lastRenderedPageBreak/>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9" w:name="_Toc365453459"/>
      <w:r>
        <w:t>About the example used in this Tutorial</w:t>
      </w:r>
      <w:bookmarkEnd w:id="9"/>
    </w:p>
    <w:p w:rsidR="005E78FC" w:rsidRDefault="00F3342E" w:rsidP="005E78FC">
      <w:pPr>
        <w:pStyle w:val="BodyText"/>
      </w:pPr>
      <w:r w:rsidRPr="00EA140D">
        <w:t>The data set we are looking at consists of count data for Brewer’s sparrow (</w:t>
      </w:r>
      <w:proofErr w:type="spellStart"/>
      <w:r w:rsidRPr="00EA140D">
        <w:t>Spizella</w:t>
      </w:r>
      <w:proofErr w:type="spellEnd"/>
      <w:r w:rsidRPr="00EA140D">
        <w:t xml:space="preserve"> brewer)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(NIISS,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2D3FBE">
        <w:t>to presence/absence and only presence for demonstration purposes in this tutorial.</w:t>
      </w:r>
    </w:p>
    <w:p w:rsidR="00F3342E" w:rsidRDefault="009E6A4B" w:rsidP="005E78FC">
      <w:pPr>
        <w:pStyle w:val="Heading1"/>
      </w:pPr>
      <w:bookmarkStart w:id="10" w:name="_Toc365453460"/>
      <w:r>
        <w:t>Running your first workflow</w:t>
      </w:r>
      <w:bookmarkEnd w:id="10"/>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w:t>
      </w:r>
      <w:proofErr w:type="gramEnd"/>
      <w:r>
        <w:t>\examples\</w:t>
      </w:r>
      <w:proofErr w:type="spellStart"/>
      <w:r>
        <w:t>SAHM_example</w:t>
      </w:r>
      <w:proofErr w:type="spellEnd"/>
      <w:r>
        <w:t xml:space="preserve"> in the folder you installed VisTrails in.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9E6A4B" w:rsidRDefault="009E6A4B" w:rsidP="009E6A4B">
      <w:pPr>
        <w:pStyle w:val="BodyText"/>
        <w:rPr>
          <w:rStyle w:val="Hyperlink"/>
          <w:i w:val="0"/>
        </w:rPr>
      </w:pPr>
      <w:r w:rsidRPr="00EA140D">
        <w:rPr>
          <w:rStyle w:val="Hyperlink"/>
          <w:i w:val="0"/>
        </w:rPr>
        <w:t xml:space="preserve">At this point you should also see SAHM under the Modules that are available.  By clicking on the triangle next to the SAHM button we expand this package so we can see all the modules that are currently available.  If you don’t see the SAHM Module available click Edit-&gt;Preferences then click on the Module Packages Tab highlight </w:t>
      </w:r>
      <w:proofErr w:type="spellStart"/>
      <w:r w:rsidRPr="00EA140D">
        <w:rPr>
          <w:rStyle w:val="Hyperlink"/>
          <w:i w:val="0"/>
        </w:rPr>
        <w:t>sahm</w:t>
      </w:r>
      <w:proofErr w:type="spellEnd"/>
      <w:r w:rsidRPr="00EA140D">
        <w:rPr>
          <w:rStyle w:val="Hyperlink"/>
          <w:i w:val="0"/>
        </w:rPr>
        <w:t xml:space="preserve"> which should be in the Disabled packages box and click Enable and close this box.  This should load the package. </w:t>
      </w:r>
      <w:r w:rsidR="002E5877">
        <w:rPr>
          <w:rStyle w:val="Hyperlink"/>
          <w:i w:val="0"/>
        </w:rPr>
        <w:t xml:space="preserve">One of the powers of VisTrails is in the flexibility it allows the user to customize the workflow to suit their needs.  You can get a glimpse of </w:t>
      </w:r>
      <w:r w:rsidR="002E5877">
        <w:rPr>
          <w:rStyle w:val="Hyperlink"/>
          <w:i w:val="0"/>
        </w:rPr>
        <w:lastRenderedPageBreak/>
        <w:t xml:space="preserve">some of the control the user has over defining the various components of this workflow by clicking on some of the modules in the canvas.  For example if you click on modules at the top of the canvas such as the </w:t>
      </w:r>
      <w:proofErr w:type="spellStart"/>
      <w:r w:rsidR="002E5877">
        <w:rPr>
          <w:rStyle w:val="Hyperlink"/>
          <w:i w:val="0"/>
        </w:rPr>
        <w:t>TemplateLayer</w:t>
      </w:r>
      <w:proofErr w:type="spellEnd"/>
      <w:r w:rsidR="002E5877">
        <w:rPr>
          <w:rStyle w:val="Hyperlink"/>
          <w:i w:val="0"/>
        </w:rPr>
        <w:t xml:space="preserve">, </w:t>
      </w:r>
      <w:proofErr w:type="spellStart"/>
      <w:r w:rsidR="002E5877">
        <w:rPr>
          <w:rStyle w:val="Hyperlink"/>
          <w:i w:val="0"/>
        </w:rPr>
        <w:t>PredictorListFile</w:t>
      </w:r>
      <w:proofErr w:type="spellEnd"/>
      <w:r w:rsidR="002E5877">
        <w:rPr>
          <w:rStyle w:val="Hyperlink"/>
          <w:i w:val="0"/>
        </w:rPr>
        <w:t xml:space="preserve">, or </w:t>
      </w:r>
      <w:proofErr w:type="spellStart"/>
      <w:r w:rsidR="002E5877">
        <w:rPr>
          <w:rStyle w:val="Hyperlink"/>
          <w:i w:val="0"/>
        </w:rPr>
        <w:t>FieldData</w:t>
      </w:r>
      <w:r w:rsidR="00856106">
        <w:rPr>
          <w:rStyle w:val="Hyperlink"/>
          <w:i w:val="0"/>
        </w:rPr>
        <w:t>Query</w:t>
      </w:r>
      <w:proofErr w:type="spellEnd"/>
      <w:r w:rsidR="002E5877">
        <w:rPr>
          <w:rStyle w:val="Hyperlink"/>
          <w:i w:val="0"/>
        </w:rPr>
        <w:t xml:space="preserve"> you</w:t>
      </w:r>
      <w:r w:rsidR="00856106">
        <w:rPr>
          <w:rStyle w:val="Hyperlink"/>
          <w:i w:val="0"/>
        </w:rPr>
        <w:t xml:space="preserve"> ca</w:t>
      </w:r>
      <w:r w:rsidR="005E78FC">
        <w:rPr>
          <w:rStyle w:val="Hyperlink"/>
          <w:i w:val="0"/>
        </w:rPr>
        <w:t>n see how the user points to the input data and can specify several ways it can be</w:t>
      </w:r>
      <w:r w:rsidR="00856106">
        <w:rPr>
          <w:rStyle w:val="Hyperlink"/>
          <w:i w:val="0"/>
        </w:rPr>
        <w:t xml:space="preserve"> used.  Clicking on the models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 defining how the model is calibrated as well as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the SAHM packages other </w:t>
      </w:r>
      <w:proofErr w:type="spellStart"/>
      <w:r w:rsidR="00856106">
        <w:rPr>
          <w:rStyle w:val="Hyperlink"/>
          <w:i w:val="0"/>
        </w:rPr>
        <w:t>strengths:visualization</w:t>
      </w:r>
      <w:proofErr w:type="spellEnd"/>
      <w:r w:rsidR="00856106">
        <w:rPr>
          <w:rStyle w:val="Hyperlink"/>
          <w:i w:val="0"/>
        </w:rPr>
        <w:t xml:space="preserve">.    </w:t>
      </w:r>
      <w:r w:rsidR="002E5877">
        <w:rPr>
          <w:rStyle w:val="Hyperlink"/>
          <w:i w:val="0"/>
        </w:rPr>
        <w:t xml:space="preserve"> </w:t>
      </w:r>
      <w:r w:rsidRPr="00EA140D">
        <w:rPr>
          <w:rStyle w:val="Hyperlink"/>
          <w:i w:val="0"/>
        </w:rPr>
        <w:t xml:space="preserve"> </w:t>
      </w:r>
    </w:p>
    <w:p w:rsidR="000F46AA" w:rsidRDefault="00C66C81" w:rsidP="000F46AA">
      <w:pPr>
        <w:pStyle w:val="BodyNoIndent"/>
        <w:rPr>
          <w:rStyle w:val="Hyperlink"/>
          <w:i w:val="0"/>
        </w:rPr>
      </w:pPr>
      <w:r>
        <w:rPr>
          <w:noProof/>
        </w:rPr>
        <w:drawing>
          <wp:inline distT="0" distB="0" distL="0" distR="0" wp14:anchorId="46A7A7DB">
            <wp:extent cx="6263640" cy="3897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285" cy="3897698"/>
                    </a:xfrm>
                    <a:prstGeom prst="rect">
                      <a:avLst/>
                    </a:prstGeom>
                    <a:noFill/>
                  </pic:spPr>
                </pic:pic>
              </a:graphicData>
            </a:graphic>
          </wp:inline>
        </w:drawing>
      </w:r>
    </w:p>
    <w:p w:rsidR="008234E0" w:rsidRDefault="008234E0" w:rsidP="008234E0">
      <w:pPr>
        <w:pStyle w:val="FigureCaption"/>
        <w:rPr>
          <w:rStyle w:val="Hyperlink"/>
          <w:i w:val="0"/>
        </w:rPr>
      </w:pPr>
      <w:bookmarkStart w:id="11" w:name="_Toc365453480"/>
      <w:r w:rsidRPr="006C71BA">
        <w:t xml:space="preserve">VisTrails graphical user interface (GUI) </w:t>
      </w:r>
      <w:r>
        <w:t>with the initial Brewer’s Sparrow node open</w:t>
      </w:r>
      <w:r w:rsidRPr="006C71BA">
        <w:t>.</w:t>
      </w:r>
      <w:bookmarkEnd w:id="11"/>
    </w:p>
    <w:p w:rsidR="009E6A4B" w:rsidRDefault="009E6A4B" w:rsidP="009E6A4B">
      <w:pPr>
        <w:pStyle w:val="BodyText"/>
      </w:pPr>
      <w:r>
        <w:rPr>
          <w:rStyle w:val="Hyperlink"/>
          <w:i w:val="0"/>
        </w:rPr>
        <w:lastRenderedPageBreak/>
        <w:t xml:space="preserve">To execute this workflow </w:t>
      </w:r>
      <w:r>
        <w:t>click the Execute button from the top center of the menu bar.  Clicking this will sequentially execute the code behind each of the modules starting from the top and working down.  The order they execute in is not specified but all upstream modules must complete before any downstream modules execute.  You’ll notice each module turn green as it finishes successful</w:t>
      </w:r>
      <w:r w:rsidR="002E5877">
        <w:t>ly</w:t>
      </w:r>
      <w:r>
        <w:t xml:space="preserve">.  When you get to the </w:t>
      </w:r>
      <w:proofErr w:type="spellStart"/>
      <w:r>
        <w:t>CovariateCorrelationAndSelection</w:t>
      </w:r>
      <w:proofErr w:type="spellEnd"/>
      <w:r>
        <w:t xml:space="preserve"> module execution will pause and an interactive window displaying the correlation between the covariates used will pop up. </w:t>
      </w:r>
      <w:r w:rsidR="00800A09">
        <w:t xml:space="preserve">Sometimes you must hover over the VT icon on the application bar and bring this up manually.  </w:t>
      </w:r>
    </w:p>
    <w:p w:rsidR="008E7D77" w:rsidRDefault="008E7D77" w:rsidP="003A24B7">
      <w:pPr>
        <w:pStyle w:val="Heading2"/>
      </w:pPr>
      <w:bookmarkStart w:id="12" w:name="_Toc365453461"/>
      <w:r>
        <w:t xml:space="preserve">Using the </w:t>
      </w:r>
      <w:proofErr w:type="spellStart"/>
      <w:r>
        <w:t>CovariateCorrelationAndSelection</w:t>
      </w:r>
      <w:proofErr w:type="spellEnd"/>
      <w:r>
        <w:t xml:space="preserve"> widget</w:t>
      </w:r>
      <w:bookmarkEnd w:id="12"/>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 i</w:t>
      </w:r>
      <w:r>
        <w:t>f not</w:t>
      </w:r>
      <w:r w:rsidR="00800A09">
        <w:t xml:space="preserve"> open up the VisTrails.exe and click execute to run </w:t>
      </w:r>
      <w:proofErr w:type="gramStart"/>
      <w:r w:rsidR="00800A09">
        <w:t>the  first</w:t>
      </w:r>
      <w:proofErr w:type="gramEnd"/>
      <w:r w:rsidR="00800A09">
        <w:t xml:space="preserve"> workflow to this point. </w:t>
      </w:r>
      <w:r>
        <w:t xml:space="preserve"> The widget that you are seeing should appear like Figure 6.</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3" w:name="_Toc365453481"/>
      <w:r>
        <w:t>The Covariate Correlation and Selection Widget.</w:t>
      </w:r>
      <w:bookmarkEnd w:id="13"/>
      <w:r>
        <w:t xml:space="preserve"> </w:t>
      </w:r>
    </w:p>
    <w:p w:rsidR="005E78FC" w:rsidRDefault="008E7D77" w:rsidP="008E7D77">
      <w:pPr>
        <w:pStyle w:val="BodyText"/>
        <w:ind w:firstLine="0"/>
      </w:pPr>
      <w:r>
        <w:t xml:space="preserve">From this display we can easily see several useful items.  The relationship between each predictor and the response are displayed in the left column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(.7 by default) with other predictors.  The upper right portion displays the highest of the Pearson, Spearman, and Kendal correlation coefficient between the two predictors and the bottom right portion shows the scatterplot relationship between the predictors.  </w:t>
      </w:r>
      <w:proofErr w:type="gramStart"/>
      <w:r>
        <w:t>If any observations are missing for a given predictor this information will be displayed as well.</w:t>
      </w:r>
      <w:proofErr w:type="gramEnd"/>
      <w:r>
        <w:t xml:space="preserve">  A standard rule of thumb is to remove any predictors with a </w:t>
      </w:r>
      <w:r>
        <w:lastRenderedPageBreak/>
        <w:t xml:space="preserve">correlation with another predictor above .7.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clicking on any of the predictors will provide a more detailed view of the spatial pattern of the predictor, where in space the observations are located and graphics to identify if a spatial pattern in missing observations might be nonrandom.  Try double clicking on a predictor name, wait a few minutes and you will get an image that looks something like Figure </w:t>
      </w:r>
      <w:r w:rsidR="00800A09">
        <w:t>3</w:t>
      </w:r>
      <w:r>
        <w:t xml:space="preserve">. </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4" w:name="_Toc365453482"/>
      <w:r w:rsidRPr="005E78FC">
        <w:t>The Predictor Inspector Widget</w:t>
      </w:r>
      <w:bookmarkEnd w:id="14"/>
      <w:r w:rsidRPr="005E78FC">
        <w:t xml:space="preserve"> </w:t>
      </w:r>
    </w:p>
    <w:p w:rsidR="005E78FC" w:rsidRDefault="008E7D77" w:rsidP="008E7D77">
      <w:pPr>
        <w:pStyle w:val="BodyText"/>
        <w:ind w:firstLine="0"/>
      </w:pPr>
      <w:r>
        <w:lastRenderedPageBreak/>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machine the models turn green immediately even though model fitting has not yet completed.  An Asynchronous Model Run monitor should pop up which can monitor the model runs and let you know when they have completed.  </w:t>
      </w:r>
    </w:p>
    <w:p w:rsidR="009105E2" w:rsidRDefault="009105E2" w:rsidP="008E7D77">
      <w:pPr>
        <w:pStyle w:val="BodyText"/>
        <w:ind w:firstLine="0"/>
      </w:pPr>
      <w:r>
        <w:rPr>
          <w:noProof/>
        </w:rPr>
        <w:drawing>
          <wp:inline distT="0" distB="0" distL="0" distR="0" wp14:anchorId="4AC1E62B">
            <wp:extent cx="6206490" cy="2317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2411" cy="2323929"/>
                    </a:xfrm>
                    <a:prstGeom prst="rect">
                      <a:avLst/>
                    </a:prstGeom>
                    <a:noFill/>
                  </pic:spPr>
                </pic:pic>
              </a:graphicData>
            </a:graphic>
          </wp:inline>
        </w:drawing>
      </w:r>
    </w:p>
    <w:p w:rsidR="005E78FC" w:rsidRPr="005E78FC" w:rsidRDefault="005E78FC" w:rsidP="005E78FC">
      <w:pPr>
        <w:pStyle w:val="FigureCaption"/>
      </w:pPr>
      <w:bookmarkStart w:id="15" w:name="_Toc365453483"/>
      <w:r w:rsidRPr="005E78FC">
        <w:t>Model run status viewer</w:t>
      </w:r>
      <w:bookmarkEnd w:id="15"/>
    </w:p>
    <w:p w:rsidR="008E7D77" w:rsidRDefault="005E78FC" w:rsidP="008E7D77">
      <w:pPr>
        <w:pStyle w:val="BodyText"/>
        <w:ind w:firstLine="0"/>
      </w:pPr>
      <w:r>
        <w:t>After all models have turned green close this popup window and</w:t>
      </w:r>
      <w:r w:rsidR="00800A09">
        <w:t xml:space="preserve"> click Execute again to bring up the</w:t>
      </w:r>
      <w:r>
        <w:t xml:space="preserve"> </w:t>
      </w:r>
      <w:proofErr w:type="gramStart"/>
      <w:r>
        <w:t>model  results</w:t>
      </w:r>
      <w:proofErr w:type="gramEnd"/>
      <w:r w:rsidR="00800A09">
        <w:t xml:space="preserve">.  The spreadsheet will likely come up in a two row, three column configuration.  Since we need to view eight separate cells (two for each model) we need to add a fourth column.  Do this by changing the 3 to a 4 in the number of columns box on the main toolbar.  </w:t>
      </w:r>
      <w:proofErr w:type="gramStart"/>
      <w:r w:rsidR="00800A09">
        <w:t>Click execute</w:t>
      </w:r>
      <w:proofErr w:type="gramEnd"/>
      <w:r w:rsidR="00800A09">
        <w:t xml:space="preserve"> again to refresh the display and fill the new column.  You sprea</w:t>
      </w:r>
      <w:r>
        <w:t>dsheet should look like Figure 4.</w:t>
      </w:r>
      <w:r w:rsidR="008E7D77">
        <w:t xml:space="preserve"> </w:t>
      </w:r>
    </w:p>
    <w:p w:rsidR="008E7D77" w:rsidRDefault="008E7D77" w:rsidP="008E7D77">
      <w:pPr>
        <w:pStyle w:val="BodyText"/>
        <w:ind w:firstLine="0"/>
      </w:pPr>
    </w:p>
    <w:p w:rsidR="008E7D77" w:rsidRDefault="008E7D77" w:rsidP="003A24B7">
      <w:pPr>
        <w:pStyle w:val="Heading2"/>
      </w:pPr>
      <w:bookmarkStart w:id="16" w:name="_Toc365453462"/>
      <w:r>
        <w:lastRenderedPageBreak/>
        <w:t>Viewing the model output</w:t>
      </w:r>
      <w:bookmarkEnd w:id="16"/>
    </w:p>
    <w:p w:rsidR="008E7D77" w:rsidRDefault="008E7D77" w:rsidP="005E78FC">
      <w:pPr>
        <w:pStyle w:val="BodyText"/>
      </w:pPr>
      <w:r>
        <w:t xml:space="preserve">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w:t>
      </w:r>
      <w:proofErr w:type="gramStart"/>
      <w:r>
        <w:t>a mini</w:t>
      </w:r>
      <w:proofErr w:type="gramEnd"/>
      <w:r>
        <w:t>-GIS 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t>).  Organizing our output in this fashion using the spreadsheet allows us to quickly and in great depth compare the myriad of output produced from the numerous model runs inherent in this type of modeling.  This allows the more tedious and error prone aspects of file management to be escaped to some degree.</w:t>
      </w:r>
    </w:p>
    <w:p w:rsidR="009105E2" w:rsidRDefault="009105E2" w:rsidP="009105E2">
      <w:pPr>
        <w:pStyle w:val="BodyNoIndent"/>
      </w:pPr>
      <w:r>
        <w:rPr>
          <w:noProof/>
        </w:rPr>
        <w:drawing>
          <wp:inline distT="0" distB="0" distL="0" distR="0" wp14:anchorId="6EA27648">
            <wp:extent cx="6259414"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732" cy="4398665"/>
                    </a:xfrm>
                    <a:prstGeom prst="rect">
                      <a:avLst/>
                    </a:prstGeom>
                    <a:noFill/>
                  </pic:spPr>
                </pic:pic>
              </a:graphicData>
            </a:graphic>
          </wp:inline>
        </w:drawing>
      </w:r>
    </w:p>
    <w:p w:rsidR="008E7D77" w:rsidRDefault="008E7D77" w:rsidP="008E7D77">
      <w:pPr>
        <w:pStyle w:val="FigureCaption"/>
      </w:pPr>
      <w:bookmarkStart w:id="17" w:name="_Toc365453484"/>
      <w:r>
        <w:t>SAHM spreadsheet output</w:t>
      </w:r>
      <w:bookmarkEnd w:id="17"/>
    </w:p>
    <w:p w:rsidR="008E7D77" w:rsidRDefault="008E7D77" w:rsidP="008E7D77">
      <w:pPr>
        <w:pStyle w:val="BodyText"/>
      </w:pPr>
      <w:r>
        <w:lastRenderedPageBreak/>
        <w:t xml:space="preserve">The top row contains the spatial output and the bottom row contains the charts and other quantitative model output.  If you click on one of the maps you will notice a toolbar appear on the top of the spreadsheet which allows you to interact with the </w:t>
      </w:r>
      <w:proofErr w:type="gramStart"/>
      <w:r>
        <w:t>maps.</w:t>
      </w:r>
      <w:proofErr w:type="gramEnd"/>
      <w:r>
        <w:t xml:space="preserve">  For example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User Manual.</w:t>
      </w:r>
    </w:p>
    <w:p w:rsidR="00181D19" w:rsidRDefault="00181D19" w:rsidP="00181D19">
      <w:pPr>
        <w:pStyle w:val="Heading2"/>
      </w:pPr>
      <w:bookmarkStart w:id="18" w:name="_Toc365453463"/>
      <w:r>
        <w:t>Model Output</w:t>
      </w:r>
      <w:bookmarkEnd w:id="18"/>
    </w:p>
    <w:p w:rsidR="00E1517D" w:rsidRDefault="00181D19" w:rsidP="008E7D77">
      <w:pPr>
        <w:pStyle w:val="BodyText"/>
      </w:pPr>
      <w:r>
        <w:t xml:space="preserve">Our software produces several graphics that can be used to compare various aspects of model </w:t>
      </w:r>
      <w:proofErr w:type="gramStart"/>
      <w:r>
        <w:t>fit  The</w:t>
      </w:r>
      <w:proofErr w:type="gramEnd"/>
      <w:r>
        <w:t xml:space="preserve"> interpretation of these is discussed in great detail in the user manual and will be covered only briefly here.  The ROC curve and related AUC value are probably the most commonly reported.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 xml:space="preserve">redicted values and the actual observations. </w:t>
      </w:r>
      <w:r w:rsidRPr="00543AA9">
        <w:t xml:space="preserve"> </w:t>
      </w:r>
      <w:r>
        <w:t xml:space="preserve">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one is not worried about how well the predictions correspond to a probability these metrics can be ignored.  </w:t>
      </w:r>
    </w:p>
    <w:p w:rsidR="00E1517D" w:rsidRDefault="00E1517D" w:rsidP="00E1517D">
      <w:pPr>
        <w:pStyle w:val="BodyText"/>
      </w:pPr>
      <w:r>
        <w:t>The confusion matrix shows the percent of predicted and observed values in each of the presence and absence classes.  For predicted values this is</w:t>
      </w:r>
      <w:r w:rsidRPr="00E1517D">
        <w:t xml:space="preserve"> </w:t>
      </w:r>
      <w:r>
        <w:t xml:space="preserve">based on the threshold used to discretize the predicted values.    Several common evaluation metrics are based on the discretization of the continuous </w:t>
      </w:r>
      <w:r>
        <w:lastRenderedPageBreak/>
        <w:t xml:space="preserve">predictions and could be seen as accompanying this plot.  These include the percent correctly classified, sensitivity, specificity, Cohen’s kappa, and the true skill statistic which are reported below the plot.   </w:t>
      </w:r>
    </w:p>
    <w:p w:rsidR="00512637" w:rsidRDefault="00512637" w:rsidP="00E1517D">
      <w:pPr>
        <w:pStyle w:val="BodyText"/>
      </w:pPr>
      <w:r>
        <w:t>Model response curves show the relationship between each predictor included in the model and the fitted values, while holding all other predictors constant at their means.  These surfaces can be examined to assure that the relationships agree with the biological understanding of the organism under study but please keep in mind that these do not take into account interactions between predictors which might have been included in the model.</w:t>
      </w:r>
    </w:p>
    <w:p w:rsidR="00512637" w:rsidRDefault="00512637" w:rsidP="00E1517D">
      <w:pPr>
        <w:pStyle w:val="BodyText"/>
      </w:pPr>
      <w:r>
        <w:t>Model residual plots show the spatial relationship between the model deviance residuals.  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 </w:t>
      </w:r>
    </w:p>
    <w:p w:rsidR="00512637" w:rsidRDefault="00001A9B" w:rsidP="00512637">
      <w:pPr>
        <w:pStyle w:val="BodyText"/>
      </w:pPr>
      <w:r>
        <w:t xml:space="preserve">If you specified the production of a </w:t>
      </w:r>
      <w:proofErr w:type="spellStart"/>
      <w:r>
        <w:t>Prediciton</w:t>
      </w:r>
      <w:proofErr w:type="spellEnd"/>
      <w:r>
        <w:t xml:space="preserve"> map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If calibration is poor then they might not correlate well with actual probabilities.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minutes if that is how the data was collected. </w:t>
      </w:r>
      <w:r w:rsidR="00512637" w:rsidRPr="00512637">
        <w:t xml:space="preserve"> </w:t>
      </w:r>
      <w:r>
        <w:t xml:space="preserve">The story gets even worse for presence only studies where at best this map will be proportional to occurrence.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variable was furthest from the range of the observations used for model training.  </w:t>
      </w:r>
    </w:p>
    <w:p w:rsidR="00E1517D" w:rsidRDefault="002D57E1" w:rsidP="00AD73E5">
      <w:pPr>
        <w:pStyle w:val="Heading1"/>
      </w:pPr>
      <w:bookmarkStart w:id="19" w:name="_Toc365453464"/>
      <w:r>
        <w:lastRenderedPageBreak/>
        <w:t>T</w:t>
      </w:r>
      <w:r w:rsidR="00AD73E5">
        <w:t>racking model performance</w:t>
      </w:r>
      <w:bookmarkEnd w:id="19"/>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w:t>
      </w:r>
      <w:proofErr w:type="gramStart"/>
      <w:r w:rsidR="002D57E1">
        <w:t>parameters  or</w:t>
      </w:r>
      <w:proofErr w:type="gramEnd"/>
      <w:r w:rsidR="002D57E1">
        <w:t xml:space="preserve"> try different groups of parameters you will be able to track your model performance throughout this process.  Click on Packages-&gt;SAHM-&gt;Select and Test the Final Model a graphic pops up showing model performance for all models with the given response and data splitting options in the workspace allowing the user to see how different decisions affected the model fit.  If you selected a model evaluation split you can also choose to evaluate your best models on the hold out dat</w:t>
      </w:r>
      <w:r w:rsidR="009105E2">
        <w:t>a from this screen see figure 6</w:t>
      </w:r>
      <w:r w:rsidR="002D57E1">
        <w:t>.</w:t>
      </w:r>
    </w:p>
    <w:p w:rsidR="009105E2" w:rsidRDefault="002E4B7B" w:rsidP="009105E2">
      <w:pPr>
        <w:pStyle w:val="BodyNoIndent"/>
      </w:pPr>
      <w:r>
        <w:rPr>
          <w:noProof/>
        </w:rPr>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20" w:name="_Toc365453485"/>
      <w:r>
        <w:t>Viewing model performance in a workspace</w:t>
      </w:r>
      <w:bookmarkEnd w:id="20"/>
      <w:r>
        <w:t xml:space="preserve">  </w:t>
      </w:r>
    </w:p>
    <w:p w:rsidR="003A24B7" w:rsidRPr="00FA7F12" w:rsidRDefault="003A24B7" w:rsidP="003A24B7">
      <w:pPr>
        <w:pStyle w:val="Heading1"/>
        <w:rPr>
          <w:rStyle w:val="Hyperlink"/>
          <w:i w:val="0"/>
        </w:rPr>
      </w:pPr>
      <w:bookmarkStart w:id="21" w:name="_Toc365453465"/>
      <w:r>
        <w:rPr>
          <w:rStyle w:val="Hyperlink"/>
          <w:i w:val="0"/>
        </w:rPr>
        <w:lastRenderedPageBreak/>
        <w:t>Using the VisTrails History</w:t>
      </w:r>
      <w:bookmarkEnd w:id="21"/>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Pr="006D5877">
        <w:rPr>
          <w:rStyle w:val="Hyperlink"/>
          <w:i w:val="0"/>
        </w:rPr>
        <w:t xml:space="preserve"> History Icon at the top of the GUI.</w:t>
      </w:r>
      <w:proofErr w:type="gramEnd"/>
      <w:r w:rsidRPr="006D5877">
        <w:rPr>
          <w:rStyle w:val="Hyperlink"/>
          <w:i w:val="0"/>
        </w:rPr>
        <w:t xml:space="preserve">  From here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clicking on 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2" w:name="_Toc365453486"/>
      <w:r>
        <w:rPr>
          <w:rStyle w:val="BodyTextChar"/>
        </w:rPr>
        <w:t>The History view in a VisTrails workflow.</w:t>
      </w:r>
      <w:bookmarkEnd w:id="22"/>
    </w:p>
    <w:p w:rsidR="003A24B7" w:rsidRDefault="003A24B7" w:rsidP="003A24B7">
      <w:pPr>
        <w:pStyle w:val="BodyText"/>
      </w:pPr>
      <w:r>
        <w:rPr>
          <w:rStyle w:val="Hyperlink"/>
          <w:i w:val="0"/>
        </w:rPr>
        <w:lastRenderedPageBreak/>
        <w:t>Unfortunately VisTrails has no way of knowing which points in the history of your workflow development are significant and records a new history node for every change to the modules, connections, or parameters.  In order to keep this level of detail from overwhelming the history view</w:t>
      </w:r>
      <w:r w:rsidRPr="00EA140D">
        <w:t xml:space="preserve"> it is very important that you give </w:t>
      </w:r>
      <w:r>
        <w:t>significant</w:t>
      </w:r>
      <w:r w:rsidRPr="00EA140D">
        <w:t xml:space="preserve"> node</w:t>
      </w:r>
      <w:r>
        <w:t>s</w:t>
      </w:r>
      <w:r w:rsidRPr="00EA140D">
        <w:t xml:space="preserve"> a meaningful name and often it is 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w:t>
      </w:r>
      <w:proofErr w:type="gramStart"/>
      <w:r w:rsidRPr="00EA140D">
        <w:t>either double click inside the oval and</w:t>
      </w:r>
      <w:proofErr w:type="gramEnd"/>
      <w:r w:rsidRPr="00EA140D">
        <w:t xml:space="preserve"> type the new name or type in the Tag box on the right side of the screen</w:t>
      </w:r>
      <w:r>
        <w:t xml:space="preserve"> when the 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t xml:space="preserve">another.  But in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3" w:name="_Toc365453466"/>
      <w:r>
        <w:t>Finding the difference between two history nodes</w:t>
      </w:r>
      <w:bookmarkEnd w:id="23"/>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we can click on a node and drag it over an</w:t>
      </w:r>
      <w:r>
        <w:t xml:space="preserve">other node which brings us </w:t>
      </w:r>
      <w:r w:rsidRPr="00EA140D">
        <w:t xml:space="preserve">to </w:t>
      </w:r>
      <w:r>
        <w:t>a difference view which</w:t>
      </w:r>
      <w:r w:rsidRPr="00EA140D">
        <w:t xml:space="preserve"> looks like a pip</w:t>
      </w:r>
      <w:r>
        <w:t>e</w:t>
      </w:r>
      <w:r w:rsidRPr="00EA140D">
        <w:t xml:space="preserve">line but </w:t>
      </w:r>
      <w:r>
        <w:t xml:space="preserve">actually </w:t>
      </w:r>
      <w:r w:rsidRPr="00EA140D">
        <w:t>shows the</w:t>
      </w:r>
      <w:r>
        <w:t xml:space="preserve"> different</w:t>
      </w:r>
      <w:r w:rsidRPr="00EA140D">
        <w:t xml:space="preserve"> 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lastRenderedPageBreak/>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4" w:name="_Toc365453487"/>
      <w:r>
        <w:t>Difference view between two workflows allows you to quickly identify what has changed.</w:t>
      </w:r>
      <w:bookmarkEnd w:id="24"/>
    </w:p>
    <w:p w:rsidR="00C26A9F" w:rsidRDefault="00B4095D" w:rsidP="00C26A9F">
      <w:pPr>
        <w:pStyle w:val="Heading1"/>
      </w:pPr>
      <w:bookmarkStart w:id="25" w:name="_Toc365453467"/>
      <w:r>
        <w:t>Modifying existing workflows</w:t>
      </w:r>
      <w:bookmarkEnd w:id="25"/>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Complete Module documentation is available by </w:t>
      </w:r>
      <w:proofErr w:type="gramStart"/>
      <w:r>
        <w:t>either clicking the small triangle in the upper right of the Module and</w:t>
      </w:r>
      <w:proofErr w:type="gramEnd"/>
      <w:r>
        <w:t xml:space="preserve"> selecting 'View Documentation' or by clicking the 'Documentation' button in the Module Information panel.  Additional detailed documentation about each port, including the modules and ports it can be connected to is available by left clicking the port name in the Module Information panel and selecting 'View Documentation.'</w:t>
      </w:r>
    </w:p>
    <w:p w:rsidR="00C26A9F" w:rsidRDefault="00C26A9F" w:rsidP="00C26A9F">
      <w:pPr>
        <w:pStyle w:val="BodyText"/>
      </w:pPr>
      <w:r>
        <w:lastRenderedPageBreak/>
        <w:t xml:space="preserve">Modules are connected 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workflow.  It is generally </w:t>
      </w:r>
      <w:proofErr w:type="spellStart"/>
      <w:r>
        <w:t>usefull</w:t>
      </w:r>
      <w:proofErr w:type="spellEnd"/>
      <w:r>
        <w:t xml:space="preserve"> at first to open and modify an existing workflow instead of starting from scratch.  The module and port documentation as well as the package documentation (this document) can be informative as well.  Modules or connections that are no longer needed can be removed by selecting them and clicking 'Delete'.</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has been our experience that a user almost always produces a workflow through modifications to an existing workflow.  For that reason we have included several nodes demonstrating example workflows that we will describe.  You of course can modify these to suit your own needs.  </w:t>
      </w:r>
    </w:p>
    <w:p w:rsidR="00C26A9F" w:rsidRDefault="00C26A9F" w:rsidP="00B4095D">
      <w:pPr>
        <w:pStyle w:val="BodyText"/>
      </w:pPr>
    </w:p>
    <w:p w:rsidR="00C26A9F" w:rsidRDefault="009A0FF2" w:rsidP="009A0FF2">
      <w:pPr>
        <w:pStyle w:val="Heading2"/>
      </w:pPr>
      <w:bookmarkStart w:id="26" w:name="_Toc365453468"/>
      <w:r>
        <w:t>Adding a new predictor to a workflow</w:t>
      </w:r>
      <w:bookmarkEnd w:id="26"/>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covariate grid.  This demonstrates the fundamental way that we extend and explore the models we are investigating.  In th</w:t>
      </w:r>
      <w:r w:rsidR="00941F68">
        <w:t>e ‘Initial Brewer’s Sparrow with Cross Validation’</w:t>
      </w:r>
      <w:r>
        <w:t xml:space="preserve"> workflow all of the covariates that we have included are specified in a </w:t>
      </w:r>
      <w:proofErr w:type="spellStart"/>
      <w:r w:rsidRPr="008C7AE6">
        <w:rPr>
          <w:rStyle w:val="EmphStrong"/>
        </w:rPr>
        <w:t>PredictorListFile</w:t>
      </w:r>
      <w:proofErr w:type="spellEnd"/>
      <w:r>
        <w:t xml:space="preserve">.  Let’s say that a collaborator gives us an </w:t>
      </w:r>
      <w:r>
        <w:lastRenderedPageBreak/>
        <w:t xml:space="preserve">additional covariate that he thinks is an important determinate of this species habitat.  We don’t want to start a workflow from scratch but merely to add that covariate to the existing workflow.  </w:t>
      </w:r>
    </w:p>
    <w:p w:rsidR="00B4095D" w:rsidRDefault="00B4095D" w:rsidP="00B4095D">
      <w:pPr>
        <w:pStyle w:val="BodyText"/>
      </w:pPr>
      <w:r>
        <w:t xml:space="preserve">In order to accomplish this we need to drag a new module onto the canvas, set some parameters on it and connect it to our workflow.  Start by finding the ‘Predictor’ module which will be in the </w:t>
      </w:r>
      <w:proofErr w:type="spellStart"/>
      <w:r>
        <w:t>DataInput</w:t>
      </w:r>
      <w:proofErr w:type="spellEnd"/>
      <w:r>
        <w:t xml:space="preserve"> group in the SAHM list which is found on the left hand side of the application in a pane called Modules.  You might have to expand the SAHM list as well as the </w:t>
      </w:r>
      <w:proofErr w:type="spellStart"/>
      <w:r>
        <w:t>DataInput</w:t>
      </w:r>
      <w:proofErr w:type="spellEnd"/>
      <w:r>
        <w:t xml:space="preserve"> list.   To assist with finding modules you can also start typing ‘Predictor’ in the search box at the top of the Modules pane.  Click and hold the Predictor module from 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example we have supplied a file in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when specifying an ESRI grid you can either specify the folder (grass_3km) or the file </w:t>
      </w:r>
      <w:proofErr w:type="spellStart"/>
      <w:r>
        <w:t>hdr.adf</w:t>
      </w:r>
      <w:proofErr w:type="spellEnd"/>
      <w:r>
        <w:t xml:space="preserve"> (grass_3km\</w:t>
      </w:r>
      <w:proofErr w:type="spellStart"/>
      <w:r>
        <w:t>hdr.adf</w:t>
      </w:r>
      <w:proofErr w:type="spellEnd"/>
      <w:r>
        <w:t>) but because of the way in which the file browser in VisTrails is set up you will need to click the file to close the browser.   Don’t worry about the other parameters for now, 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w:t>
      </w:r>
      <w:r>
        <w:lastRenderedPageBreak/>
        <w:t>tooltip which specifies the name and type of an input or output port when you hover ov</w:t>
      </w:r>
      <w:r w:rsidR="00941F68">
        <w:t>er it with your mouse.  Figure 9</w:t>
      </w:r>
      <w:r>
        <w:t xml:space="preserve"> show what this new connection will look like.  </w:t>
      </w:r>
      <w:r w:rsidR="00941F68">
        <w:t>After connecting the new module click execute to see the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7" w:name="_Toc365453488"/>
      <w:r>
        <w:t>Connecting a new Predictor module to our PARC module</w:t>
      </w:r>
      <w:bookmarkEnd w:id="27"/>
    </w:p>
    <w:p w:rsidR="003A24B7" w:rsidRDefault="003A24B7" w:rsidP="009A0FF2">
      <w:pPr>
        <w:pStyle w:val="Heading2"/>
      </w:pPr>
      <w:bookmarkStart w:id="28" w:name="_Toc365453469"/>
      <w:r>
        <w:lastRenderedPageBreak/>
        <w:t>Modifying our Existing Workflow for Presence Only Modeling and Examining Related Tools</w:t>
      </w:r>
      <w:bookmarkEnd w:id="28"/>
    </w:p>
    <w:p w:rsidR="00C30A25" w:rsidRPr="00C30A25" w:rsidRDefault="00C30A25" w:rsidP="00C30A25">
      <w:pPr>
        <w:pStyle w:val="BodyText"/>
      </w:pPr>
      <w:r>
        <w:t>It is important to mention that when absence data is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3A24B7" w:rsidP="003A24B7">
      <w:pPr>
        <w:pStyle w:val="Heading2"/>
      </w:pPr>
      <w:bookmarkStart w:id="29" w:name="_Toc365453470"/>
      <w:r>
        <w:t>Presence Only with Random Background Points</w:t>
      </w:r>
      <w:bookmarkEnd w:id="29"/>
    </w:p>
    <w:p w:rsidR="00C30A25" w:rsidRDefault="00C30A25" w:rsidP="00C30A25">
      <w:pPr>
        <w:pStyle w:val="BodyText"/>
      </w:pPr>
      <w:r>
        <w:t>The easiest way to generate background points is randomly within the template layer.  This will honor any masked areas in the template file</w:t>
      </w:r>
      <w:r w:rsidR="00457346">
        <w:t xml:space="preserve">, i.e. </w:t>
      </w:r>
      <w:proofErr w:type="spellStart"/>
      <w:r w:rsidR="00457346">
        <w:t>NoData</w:t>
      </w:r>
      <w:proofErr w:type="spellEnd"/>
      <w:r w:rsidR="00457346">
        <w:t xml:space="preserve"> values in the template will be ignored.  Modifying our ‘</w:t>
      </w:r>
      <w:proofErr w:type="spellStart"/>
      <w:r w:rsidR="00457346">
        <w:t>I</w:t>
      </w:r>
      <w:r>
        <w:t>initial</w:t>
      </w:r>
      <w:proofErr w:type="spellEnd"/>
      <w:r>
        <w:t xml:space="preserve"> Brewer’s sparrow with Cross validation</w:t>
      </w:r>
      <w:r w:rsidR="00457346">
        <w:t>’</w:t>
      </w:r>
      <w:r>
        <w:t xml:space="preserve"> workflow only requires a few steps for this simplest example.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“[count]&gt;0”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 xml:space="preserve">Finally now that we are using background points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  </w:t>
      </w:r>
    </w:p>
    <w:p w:rsidR="0062715B" w:rsidRDefault="0062715B" w:rsidP="00C30A25">
      <w:pPr>
        <w:pStyle w:val="BodyText"/>
        <w:numPr>
          <w:ilvl w:val="0"/>
          <w:numId w:val="35"/>
        </w:numPr>
      </w:pPr>
      <w:r>
        <w:lastRenderedPageBreak/>
        <w:t xml:space="preserve">Next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FB262C">
        <w:t xml:space="preserve">In each of these output modules you will also want to change the output columns to 5 and </w:t>
      </w:r>
      <w:proofErr w:type="spellStart"/>
      <w:r w:rsidR="00FB262C">
        <w:t>rows</w:t>
      </w:r>
      <w:proofErr w:type="spellEnd"/>
      <w:r w:rsidR="00FB262C">
        <w:t xml:space="preserve"> to 1 and 2 so that this new output will appear in a predefined location on your spreadsheet.  </w:t>
      </w:r>
      <w:r>
        <w:t>Your wor</w:t>
      </w:r>
      <w:r w:rsidR="00457346">
        <w:t>kflow should look like figure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30" w:name="_Toc365453489"/>
      <w:r>
        <w:t>Setting up SAHM to run with Random Background points.</w:t>
      </w:r>
      <w:bookmarkEnd w:id="30"/>
      <w:r>
        <w:t xml:space="preserve"> </w:t>
      </w:r>
    </w:p>
    <w:p w:rsidR="00F262C6" w:rsidRPr="00F0216D" w:rsidRDefault="00F0216D" w:rsidP="00F262C6">
      <w:pPr>
        <w:pStyle w:val="BodyText"/>
      </w:pPr>
      <w:r>
        <w:t>You can compare your work to the tutorial workflow by clicking on the History icon and dragging your workflow over the node labeled “Presence only</w:t>
      </w:r>
      <w:r w:rsidR="00F262C6">
        <w:t xml:space="preserve"> using the entire study area</w:t>
      </w:r>
      <w:r>
        <w:t xml:space="preserve">” if there are no differences then everything has been set up correctly.  You can switch back to the pipeline and </w:t>
      </w:r>
      <w:proofErr w:type="gramStart"/>
      <w:r>
        <w:t>click execute</w:t>
      </w:r>
      <w:proofErr w:type="gramEnd"/>
      <w:r>
        <w:t xml:space="preserve"> to run the workflow to the covariate viewer</w:t>
      </w:r>
      <w:r w:rsidR="009918B9">
        <w:t xml:space="preserve">.  </w:t>
      </w:r>
      <w:proofErr w:type="gramStart"/>
      <w:r w:rsidR="009918B9">
        <w:t xml:space="preserve">When you get to this point notice by looking at the </w:t>
      </w:r>
      <w:r w:rsidR="009918B9">
        <w:lastRenderedPageBreak/>
        <w:t>top row of the graphic display that some of the predictors are missing 10% of data.</w:t>
      </w:r>
      <w:proofErr w:type="gramEnd"/>
      <w:r w:rsidR="009918B9">
        <w:t xml:space="preserve">  Double click on one of these under Covariates and you’ll find an int</w:t>
      </w:r>
      <w:r w:rsidR="00457346">
        <w:t>eresting pattern of missing data</w:t>
      </w:r>
      <w:r w:rsidR="009918B9">
        <w:t xml:space="preserve">.  In this case the problem was likely caused by a mismatch in buffers of the the input data.   </w:t>
      </w:r>
      <w:r w:rsidR="00FB262C">
        <w:t xml:space="preserve">You can resolve this issue by changing the template to one of our layers that has nodata values in this buffer area.    </w:t>
      </w:r>
    </w:p>
    <w:p w:rsidR="003A24B7" w:rsidRDefault="003A24B7" w:rsidP="003A24B7">
      <w:pPr>
        <w:pStyle w:val="Heading2"/>
      </w:pPr>
      <w:bookmarkStart w:id="31" w:name="_Toc365453471"/>
      <w:r>
        <w:t>Presence Only with a Kernel Density Estimate for Background Points</w:t>
      </w:r>
      <w:bookmarkEnd w:id="31"/>
    </w:p>
    <w:p w:rsidR="00F262C6" w:rsidRDefault="00F0216D" w:rsidP="00F0216D">
      <w:pPr>
        <w:pStyle w:val="BodyText"/>
      </w:pPr>
      <w:r>
        <w:t>With presence only data there is often a bias in how the data was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 people look f or the species.  </w:t>
      </w:r>
      <w:r>
        <w:t xml:space="preserve">   </w:t>
      </w:r>
      <w:r w:rsidR="00F262C6">
        <w:t>Unfortunately i</w:t>
      </w:r>
      <w:r>
        <w:t xml:space="preserve">t is very difficult to </w:t>
      </w:r>
      <w:r w:rsidR="00F262C6">
        <w:t xml:space="preserve">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workflow developed to fit presence only models with random background points we only need to add one module to change the Background Surface.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which is found under the “Tools” heading.</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lastRenderedPageBreak/>
        <w:t xml:space="preserve">Click on the </w:t>
      </w:r>
      <w:proofErr w:type="spellStart"/>
      <w:r>
        <w:t>BackgroundSurfaceGenerator</w:t>
      </w:r>
      <w:proofErr w:type="spellEnd"/>
      <w:r>
        <w:t xml:space="preserve"> to see that the method we’re using here is KDE and we will be using a 95% </w:t>
      </w:r>
      <w:proofErr w:type="spellStart"/>
      <w:r>
        <w:t>isopleth</w:t>
      </w:r>
      <w:proofErr w:type="spellEnd"/>
      <w:r>
        <w:t xml:space="preserve"> </w:t>
      </w:r>
      <w:proofErr w:type="spellStart"/>
      <w:proofErr w:type="gramStart"/>
      <w:r>
        <w:t>nad</w:t>
      </w:r>
      <w:proofErr w:type="spellEnd"/>
      <w:proofErr w:type="gramEnd"/>
      <w:r>
        <w:t xml:space="preserve"> the continuous option is turned off.  This essentially draws a blob around the presence locations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2" w:name="_Toc365453472"/>
      <w:r>
        <w:t>Modifying an Existing Workflow for Count Data</w:t>
      </w:r>
      <w:bookmarkEnd w:id="32"/>
      <w:r>
        <w:t xml:space="preserve"> </w:t>
      </w:r>
    </w:p>
    <w:p w:rsidR="00A8750D" w:rsidRPr="00A8750D" w:rsidRDefault="00A8750D" w:rsidP="00A8750D">
      <w:pPr>
        <w:pStyle w:val="BodyText"/>
      </w:pPr>
      <w:r>
        <w:t xml:space="preserve">We originally set up our </w:t>
      </w:r>
      <w:proofErr w:type="spellStart"/>
      <w:r>
        <w:t>FieldDataQuery</w:t>
      </w:r>
      <w:proofErr w:type="spellEnd"/>
      <w:r>
        <w:t xml:space="preserve"> for presence absence data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Unfortunately we seldom come across examples of count data in our experience.  As such the tools available for handling Presence/Absence or Presence only response are much </w:t>
      </w:r>
      <w:proofErr w:type="gramStart"/>
      <w:r>
        <w:t>more well</w:t>
      </w:r>
      <w:proofErr w:type="gramEnd"/>
      <w:r>
        <w:t xml:space="preserve"> developed.  This workflow should be thought of as a direction development will continue with future versions of SAHM. Here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3" w:name="_Toc365453473"/>
      <w:r>
        <w:t>Applying a model to a new region</w:t>
      </w:r>
      <w:bookmarkEnd w:id="33"/>
    </w:p>
    <w:p w:rsidR="008B5CDD" w:rsidRDefault="0085663A" w:rsidP="0085663A">
      <w:pPr>
        <w:pStyle w:val="BodyText"/>
      </w:pPr>
      <w:r>
        <w:t>SAHM has the capability to save a model and apply it to a new spatial or temporal extent</w:t>
      </w:r>
      <w:r w:rsidR="008B5CDD">
        <w:t xml:space="preserve"> please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see Beale and Lennon 2012</w:t>
      </w:r>
      <w:r w:rsidR="009A0FF2">
        <w:t xml:space="preserve"> and </w:t>
      </w:r>
      <w:proofErr w:type="spellStart"/>
      <w:r w:rsidR="009A0FF2">
        <w:t>Diniz-Filho</w:t>
      </w:r>
      <w:proofErr w:type="spellEnd"/>
      <w:r w:rsidR="009A0FF2">
        <w:t xml:space="preserve"> et al 2009</w:t>
      </w:r>
      <w:r w:rsidR="008B5CDD">
        <w:t xml:space="preserve"> for a discussion</w:t>
      </w:r>
      <w:r w:rsidR="009A0FF2">
        <w:t xml:space="preserve"> of the sources of uncertainty and a method of </w:t>
      </w:r>
      <w:r w:rsidR="002168A5">
        <w:t xml:space="preserve">modeling in the face of large </w:t>
      </w:r>
      <w:proofErr w:type="spellStart"/>
      <w:r w:rsidR="002168A5">
        <w:t>uncertianties</w:t>
      </w:r>
      <w:proofErr w:type="spellEnd"/>
      <w:r w:rsidR="008B5CDD">
        <w:t>. On the purely technical side</w:t>
      </w:r>
      <w:r>
        <w:t xml:space="preserve"> do this </w:t>
      </w:r>
      <w:r w:rsidR="00D079D8">
        <w:t xml:space="preserve">we have to line up our new </w:t>
      </w:r>
      <w:proofErr w:type="spellStart"/>
      <w:r w:rsidR="00D079D8">
        <w:t>rasters</w:t>
      </w:r>
      <w:proofErr w:type="spellEnd"/>
      <w:r w:rsidR="00D079D8">
        <w:t xml:space="preserve"> and specify a </w:t>
      </w:r>
      <w:r w:rsidR="00D079D8">
        <w:lastRenderedPageBreak/>
        <w:t>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turn gold. You can then hit </w:t>
      </w:r>
      <w:proofErr w:type="spellStart"/>
      <w:r>
        <w:t>Cntr</w:t>
      </w:r>
      <w:proofErr w:type="spellEnd"/>
      <w:r>
        <w:t xml:space="preserve">. C and </w:t>
      </w:r>
      <w:proofErr w:type="spellStart"/>
      <w:r>
        <w:t>Cntr</w:t>
      </w:r>
      <w:proofErr w:type="spellEnd"/>
      <w:r>
        <w:t xml:space="preserve"> V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proofErr w:type="spellStart"/>
      <w:r w:rsidR="004A3BA3">
        <w:t>navegate</w:t>
      </w:r>
      <w:proofErr w:type="spellEnd"/>
      <w:proofErr w:type="gramEnd"/>
      <w:r w:rsidR="004A3BA3">
        <w:t xml:space="preserve"> to the file ..\examples\SAHM_example\BrewersSparrowData\Predictors\900m\rip_540m. </w:t>
      </w:r>
    </w:p>
    <w:p w:rsidR="00F5098D" w:rsidRDefault="004A3BA3" w:rsidP="00000DAC">
      <w:pPr>
        <w:pStyle w:val="BodyText"/>
        <w:numPr>
          <w:ilvl w:val="0"/>
          <w:numId w:val="38"/>
        </w:numPr>
      </w:pPr>
      <w:r>
        <w:t xml:space="preserve">Next drag in four of the </w:t>
      </w:r>
      <w:proofErr w:type="spellStart"/>
      <w:r>
        <w:t>ApplyModel</w:t>
      </w:r>
      <w:proofErr w:type="spellEnd"/>
      <w:r>
        <w:t xml:space="preserve"> modules which are available under Tools.  These must receive as input the output from 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that model </w:t>
      </w:r>
      <w:proofErr w:type="spellStart"/>
      <w:r>
        <w:t>ouput</w:t>
      </w:r>
      <w:proofErr w:type="spellEnd"/>
      <w:r>
        <w:t xml:space="preserve">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B84E8E">
        <w:t>ld look something like figure 11</w:t>
      </w:r>
      <w:r>
        <w:t>.</w:t>
      </w:r>
    </w:p>
    <w:p w:rsidR="00B84E8E" w:rsidRDefault="00B84E8E" w:rsidP="00702444">
      <w:pPr>
        <w:pStyle w:val="BodyText"/>
        <w:ind w:firstLine="0"/>
      </w:pPr>
      <w:r>
        <w:rPr>
          <w:noProof/>
        </w:rPr>
        <w:lastRenderedPageBreak/>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4" w:name="_Toc365453490"/>
      <w:r>
        <w:t xml:space="preserve">A workflow for applying a model to a new </w:t>
      </w:r>
      <w:r w:rsidR="00B84E8E">
        <w:t>spatial</w:t>
      </w:r>
      <w:r>
        <w:t xml:space="preserve"> extent.</w:t>
      </w:r>
      <w:bookmarkEnd w:id="34"/>
      <w:r>
        <w:t xml:space="preserve"> </w:t>
      </w:r>
    </w:p>
    <w:p w:rsidR="00125282" w:rsidRDefault="00125282" w:rsidP="00125282">
      <w:pPr>
        <w:pStyle w:val="Heading2"/>
      </w:pPr>
      <w:bookmarkStart w:id="35" w:name="_Toc365453474"/>
      <w:r>
        <w:t>Applying a model to independent evaluation data</w:t>
      </w:r>
      <w:bookmarkEnd w:id="35"/>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6" w:name="_Toc365453475"/>
      <w:r>
        <w:t>Running Models with your own data</w:t>
      </w:r>
      <w:bookmarkEnd w:id="36"/>
    </w:p>
    <w:p w:rsidR="00F3342E" w:rsidRPr="00F3342E" w:rsidRDefault="00F3342E" w:rsidP="00F3342E">
      <w:pPr>
        <w:pStyle w:val="Heading2"/>
      </w:pPr>
      <w:bookmarkStart w:id="37" w:name="_Toc365453476"/>
      <w:r>
        <w:t>Gathering your Data</w:t>
      </w:r>
      <w:bookmarkEnd w:id="37"/>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C10112" w:rsidRDefault="00C10112" w:rsidP="00C10112">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details that are discussed elsewhere.  </w:t>
      </w:r>
      <w:r w:rsidR="00F3342E">
        <w:t>Alternatively you can specify these directly in VisTrails by using individual Predictors modules.</w:t>
      </w:r>
    </w:p>
    <w:p w:rsidR="00C10112" w:rsidRDefault="00C10112" w:rsidP="00C10112">
      <w:pPr>
        <w:pStyle w:val="ListParagraph"/>
      </w:pP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must have defined projection information. </w:t>
      </w:r>
    </w:p>
    <w:p w:rsidR="002D3FBE" w:rsidRDefault="002D3FBE" w:rsidP="002D3FBE">
      <w:pPr>
        <w:pStyle w:val="Heading2"/>
      </w:pPr>
      <w:bookmarkStart w:id="38" w:name="_Toc365453477"/>
      <w:r>
        <w:t>Starting a new VisTrails VT</w:t>
      </w:r>
      <w:bookmarkEnd w:id="38"/>
    </w:p>
    <w:p w:rsidR="002D3FBE" w:rsidRDefault="002D3FBE" w:rsidP="002D3FBE">
      <w:pPr>
        <w:pStyle w:val="BodyText"/>
      </w:pPr>
      <w:r>
        <w:t xml:space="preserve"> While it is possible to construct a complete workflow from scratch on a blank canvas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w:t>
      </w:r>
      <w:r>
        <w:lastRenderedPageBreak/>
        <w:t xml:space="preserve">extraneous history present in this tutorial create a new, blank </w:t>
      </w:r>
      <w:proofErr w:type="spellStart"/>
      <w:r>
        <w:t>VisTrail</w:t>
      </w:r>
      <w:proofErr w:type="spellEnd"/>
      <w:r>
        <w:t xml:space="preserve"> by clicking the ‘New’ icon in the 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Current </w:t>
      </w:r>
      <w:proofErr w:type="spellStart"/>
      <w:r>
        <w:t>Vistrails</w:t>
      </w:r>
      <w:proofErr w:type="spellEnd"/>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For example if you have presence 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control-a.  Copy the selected items with a control-c.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control-v.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switch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a name and notes of your choosing.</w:t>
      </w:r>
      <w:r w:rsidR="00012914">
        <w:t xml:space="preserve">  From here you’ll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9" w:name="_Toc365453478"/>
      <w:r>
        <w:t>Trouble Shooting</w:t>
      </w:r>
      <w:bookmarkEnd w:id="39"/>
    </w:p>
    <w:p w:rsidR="0002584F" w:rsidRDefault="009D5823" w:rsidP="0002584F">
      <w:pPr>
        <w:pStyle w:val="BodyText"/>
      </w:pPr>
      <w:r>
        <w:t xml:space="preserve">As with any complex piece of software there are a myriad of problems that can arise when using SAHM.  Some of these are actual software bugs but many are the result of various user errors or unanticipated (and thus not handled correctly) combinations of inputs and parameters.  </w:t>
      </w:r>
      <w:r w:rsidR="005109FE">
        <w:t xml:space="preserve">For many of the more common errors we have added checks that return a sensible message to alert the user what has occurred and what to do to fix it.  Examples of this type of error include pointing to files that do not exist, malformed or nonstandard files, spatial data that doesn’t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40" w:name="_Toc365453491"/>
      <w:r>
        <w:t>An error encountered in a module and the corresponding error message.</w:t>
      </w:r>
      <w:bookmarkEnd w:id="40"/>
    </w:p>
    <w:p w:rsidR="00112A51" w:rsidRDefault="00112A51" w:rsidP="00112A51">
      <w:pPr>
        <w:pStyle w:val="BodyText"/>
      </w:pPr>
      <w:r>
        <w:t xml:space="preserve">Although many errors can be identified in the process described above many require much more in depth investigation.  In order to assist with this type of troubleshooting we have include a series of log files in the output session folder.  At the root of the session folder is a file called </w:t>
      </w:r>
      <w:proofErr w:type="gramStart"/>
      <w:r>
        <w:t>‘sessionLog.txt’  this</w:t>
      </w:r>
      <w:proofErr w:type="gramEnd"/>
      <w:r>
        <w:t xml:space="preserve"> contains the a detailed recording of exactly what was run and when, the command lines used to run external processes, error messages, etc.  Additionally the standard output and error generated by external processes is captured in separate text files.  At the root of the session folder is one called errorLogFile.txt</w:t>
      </w:r>
      <w:r w:rsidR="00B03DBC">
        <w:t xml:space="preserve">, and within each individual model folder (i.e. rf_1, mars_2, </w:t>
      </w:r>
      <w:proofErr w:type="spellStart"/>
      <w:r w:rsidR="00B03DBC">
        <w:t>etc</w:t>
      </w:r>
      <w:proofErr w:type="spellEnd"/>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the developers of SAHM are not funded </w:t>
      </w:r>
      <w:r w:rsidR="003F3780">
        <w:t xml:space="preserve">to provide assistance to users of the software.  When encountering problems using SAHM it is up to the user to investigate the issue fully </w:t>
      </w:r>
      <w:proofErr w:type="gramStart"/>
      <w:r w:rsidR="003F3780">
        <w:t>themselves</w:t>
      </w:r>
      <w:proofErr w:type="gramEnd"/>
      <w:r w:rsidR="003F3780">
        <w:t xml:space="preserve">.  This including reading the built in documentation and the user manual, comparing their workflow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5453479"/>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A51" w:rsidRDefault="00112A51">
      <w:r>
        <w:separator/>
      </w:r>
    </w:p>
  </w:endnote>
  <w:endnote w:type="continuationSeparator" w:id="0">
    <w:p w:rsidR="00112A51" w:rsidRDefault="0011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112A51" w:rsidRDefault="0011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D014A">
      <w:rPr>
        <w:rStyle w:val="PageNumber"/>
        <w:noProof/>
      </w:rPr>
      <w:t>4</w:t>
    </w:r>
    <w:r>
      <w:rPr>
        <w:rStyle w:val="PageNumber"/>
      </w:rPr>
      <w:fldChar w:fldCharType="end"/>
    </w:r>
  </w:p>
  <w:p w:rsidR="00112A51" w:rsidRDefault="0011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A51" w:rsidRDefault="00112A51">
      <w:r>
        <w:separator/>
      </w:r>
    </w:p>
  </w:footnote>
  <w:footnote w:type="continuationSeparator" w:id="0">
    <w:p w:rsidR="00112A51" w:rsidRDefault="00112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BD014A">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666F"/>
    <w:rsid w:val="000E6A92"/>
    <w:rsid w:val="000F08FE"/>
    <w:rsid w:val="000F46AA"/>
    <w:rsid w:val="000F587A"/>
    <w:rsid w:val="000F5E87"/>
    <w:rsid w:val="00101FE7"/>
    <w:rsid w:val="001020B6"/>
    <w:rsid w:val="00104E2D"/>
    <w:rsid w:val="00107F49"/>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DFB"/>
    <w:rsid w:val="002124CA"/>
    <w:rsid w:val="00212E4B"/>
    <w:rsid w:val="002168A5"/>
    <w:rsid w:val="00222B0F"/>
    <w:rsid w:val="00223A02"/>
    <w:rsid w:val="002255CC"/>
    <w:rsid w:val="00225970"/>
    <w:rsid w:val="00226272"/>
    <w:rsid w:val="00226D0E"/>
    <w:rsid w:val="002302AC"/>
    <w:rsid w:val="00236395"/>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EE"/>
    <w:rsid w:val="00403C55"/>
    <w:rsid w:val="0040479E"/>
    <w:rsid w:val="00405331"/>
    <w:rsid w:val="004140F5"/>
    <w:rsid w:val="0041540B"/>
    <w:rsid w:val="00415448"/>
    <w:rsid w:val="00423AEC"/>
    <w:rsid w:val="004248A9"/>
    <w:rsid w:val="004345DF"/>
    <w:rsid w:val="00434B08"/>
    <w:rsid w:val="0043504F"/>
    <w:rsid w:val="004355ED"/>
    <w:rsid w:val="004356FB"/>
    <w:rsid w:val="00436245"/>
    <w:rsid w:val="00436758"/>
    <w:rsid w:val="004418BB"/>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30867"/>
    <w:rsid w:val="00B31917"/>
    <w:rsid w:val="00B354A3"/>
    <w:rsid w:val="00B364E0"/>
    <w:rsid w:val="00B36F2E"/>
    <w:rsid w:val="00B37AD9"/>
    <w:rsid w:val="00B4095D"/>
    <w:rsid w:val="00B41752"/>
    <w:rsid w:val="00B43469"/>
    <w:rsid w:val="00B43E18"/>
    <w:rsid w:val="00B46917"/>
    <w:rsid w:val="00B4777E"/>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8EA2BF-D816-4D1D-8729-3A8B4ABF9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400</TotalTime>
  <Pages>33</Pages>
  <Words>7396</Words>
  <Characters>39015</Characters>
  <Application>Microsoft Office Word</Application>
  <DocSecurity>0</DocSecurity>
  <Lines>325</Lines>
  <Paragraphs>92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46319</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27</cp:revision>
  <cp:lastPrinted>2008-03-31T16:28:00Z</cp:lastPrinted>
  <dcterms:created xsi:type="dcterms:W3CDTF">2013-08-27T16:17:00Z</dcterms:created>
  <dcterms:modified xsi:type="dcterms:W3CDTF">2013-08-28T17:41:00Z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